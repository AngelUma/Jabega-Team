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7C026" w14:textId="77777777" w:rsidR="00C63D31" w:rsidRDefault="00C63D31"/>
    <w:p w14:paraId="30A7C027" w14:textId="77777777" w:rsidR="00C63D31" w:rsidRDefault="000172C6">
      <w:pPr>
        <w:jc w:val="center"/>
      </w:pPr>
      <w:r>
        <w:rPr>
          <w:rFonts w:ascii="Franklin Gothic Medium" w:hAnsi="Franklin Gothic Medium"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30A7C026" wp14:editId="30A7C027">
            <wp:simplePos x="0" y="0"/>
            <wp:positionH relativeFrom="margin">
              <wp:align>center</wp:align>
            </wp:positionH>
            <wp:positionV relativeFrom="paragraph">
              <wp:posOffset>2902589</wp:posOffset>
            </wp:positionV>
            <wp:extent cx="4867278" cy="4867278"/>
            <wp:effectExtent l="0" t="0" r="0" b="0"/>
            <wp:wrapNone/>
            <wp:docPr id="1" name="Imagen 1" descr="Logotip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8" cy="48672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Rockwell Extra Bold" w:hAnsi="Rockwell Extra Bold"/>
          <w:sz w:val="130"/>
          <w:szCs w:val="130"/>
        </w:rPr>
        <w:t>Entrevista con el cliente</w:t>
      </w:r>
    </w:p>
    <w:p w14:paraId="30A7C028" w14:textId="77777777" w:rsidR="00C63D31" w:rsidRDefault="00C63D31">
      <w:pPr>
        <w:jc w:val="center"/>
        <w:rPr>
          <w:rFonts w:ascii="Rockwell Extra Bold" w:hAnsi="Rockwell Extra Bold"/>
          <w:sz w:val="130"/>
          <w:szCs w:val="130"/>
        </w:rPr>
      </w:pPr>
    </w:p>
    <w:p w14:paraId="30A7C029" w14:textId="77777777" w:rsidR="00C63D31" w:rsidRDefault="00C63D31">
      <w:pPr>
        <w:jc w:val="right"/>
        <w:rPr>
          <w:rFonts w:ascii="Franklin Gothic Medium" w:hAnsi="Franklin Gothic Medium"/>
          <w:sz w:val="40"/>
          <w:szCs w:val="40"/>
        </w:rPr>
      </w:pPr>
    </w:p>
    <w:p w14:paraId="30A7C02A" w14:textId="77777777" w:rsidR="00C63D31" w:rsidRDefault="00C63D31">
      <w:pPr>
        <w:jc w:val="right"/>
        <w:rPr>
          <w:rFonts w:ascii="Franklin Gothic Medium" w:hAnsi="Franklin Gothic Medium"/>
          <w:sz w:val="40"/>
          <w:szCs w:val="40"/>
        </w:rPr>
      </w:pPr>
    </w:p>
    <w:p w14:paraId="30A7C02B" w14:textId="77777777" w:rsidR="00C63D31" w:rsidRDefault="00C63D31">
      <w:pPr>
        <w:jc w:val="right"/>
        <w:rPr>
          <w:rFonts w:ascii="Franklin Gothic Medium" w:hAnsi="Franklin Gothic Medium"/>
          <w:sz w:val="40"/>
          <w:szCs w:val="40"/>
        </w:rPr>
      </w:pPr>
    </w:p>
    <w:p w14:paraId="30A7C02C" w14:textId="77777777" w:rsidR="00C63D31" w:rsidRDefault="00C63D31">
      <w:pPr>
        <w:jc w:val="right"/>
        <w:rPr>
          <w:rFonts w:ascii="Franklin Gothic Medium" w:hAnsi="Franklin Gothic Medium"/>
          <w:sz w:val="40"/>
          <w:szCs w:val="40"/>
        </w:rPr>
      </w:pPr>
    </w:p>
    <w:p w14:paraId="30A7C02D" w14:textId="77777777" w:rsidR="00C63D31" w:rsidRDefault="00C63D31">
      <w:pPr>
        <w:jc w:val="right"/>
        <w:rPr>
          <w:rFonts w:ascii="Franklin Gothic Medium" w:hAnsi="Franklin Gothic Medium"/>
          <w:sz w:val="40"/>
          <w:szCs w:val="40"/>
        </w:rPr>
      </w:pPr>
    </w:p>
    <w:p w14:paraId="30A7C02E" w14:textId="77777777" w:rsidR="00C63D31" w:rsidRDefault="00C63D31">
      <w:pPr>
        <w:jc w:val="right"/>
        <w:rPr>
          <w:rFonts w:ascii="Franklin Gothic Medium" w:hAnsi="Franklin Gothic Medium"/>
          <w:sz w:val="40"/>
          <w:szCs w:val="40"/>
        </w:rPr>
      </w:pPr>
    </w:p>
    <w:p w14:paraId="30A7C02F" w14:textId="77777777" w:rsidR="00C63D31" w:rsidRDefault="00C63D31">
      <w:pPr>
        <w:jc w:val="right"/>
        <w:rPr>
          <w:rFonts w:ascii="Franklin Gothic Medium" w:hAnsi="Franklin Gothic Medium"/>
          <w:sz w:val="40"/>
          <w:szCs w:val="40"/>
        </w:rPr>
      </w:pPr>
    </w:p>
    <w:p w14:paraId="30A7C030" w14:textId="77777777" w:rsidR="00C63D31" w:rsidRDefault="00C63D31">
      <w:pPr>
        <w:jc w:val="right"/>
        <w:rPr>
          <w:rFonts w:ascii="Franklin Gothic Medium" w:hAnsi="Franklin Gothic Medium"/>
          <w:sz w:val="40"/>
          <w:szCs w:val="40"/>
        </w:rPr>
      </w:pPr>
    </w:p>
    <w:p w14:paraId="30A7C031" w14:textId="77777777" w:rsidR="00C63D31" w:rsidRDefault="00C63D31">
      <w:pPr>
        <w:jc w:val="right"/>
        <w:rPr>
          <w:rFonts w:ascii="Franklin Gothic Medium" w:hAnsi="Franklin Gothic Medium"/>
          <w:sz w:val="40"/>
          <w:szCs w:val="40"/>
        </w:rPr>
      </w:pPr>
    </w:p>
    <w:p w14:paraId="30A7C032" w14:textId="77777777" w:rsidR="00C63D31" w:rsidRDefault="000172C6">
      <w:pPr>
        <w:jc w:val="right"/>
        <w:rPr>
          <w:rFonts w:ascii="Franklin Gothic Medium" w:hAnsi="Franklin Gothic Medium"/>
          <w:sz w:val="40"/>
          <w:szCs w:val="40"/>
        </w:rPr>
      </w:pPr>
      <w:r>
        <w:rPr>
          <w:rFonts w:ascii="Franklin Gothic Medium" w:hAnsi="Franklin Gothic Medium"/>
          <w:sz w:val="40"/>
          <w:szCs w:val="40"/>
        </w:rPr>
        <w:t>Jábega TEAM</w:t>
      </w:r>
    </w:p>
    <w:p w14:paraId="30A7C033" w14:textId="77777777" w:rsidR="00C63D31" w:rsidRDefault="00C63D31">
      <w:pPr>
        <w:jc w:val="right"/>
        <w:rPr>
          <w:rFonts w:ascii="Franklin Gothic Medium" w:hAnsi="Franklin Gothic Medium"/>
          <w:sz w:val="40"/>
          <w:szCs w:val="40"/>
        </w:rPr>
      </w:pPr>
    </w:p>
    <w:p w14:paraId="30A7C034" w14:textId="77777777" w:rsidR="00C63D31" w:rsidRDefault="000172C6">
      <w:pPr>
        <w:rPr>
          <w:b/>
          <w:bCs/>
        </w:rPr>
      </w:pPr>
      <w:r>
        <w:rPr>
          <w:b/>
          <w:bCs/>
        </w:rPr>
        <w:t>-¿Qué grado de libertad tenemos para el diseño del minijuego?</w:t>
      </w:r>
    </w:p>
    <w:p w14:paraId="30A7C035" w14:textId="77777777" w:rsidR="00C63D31" w:rsidRDefault="000172C6">
      <w:r>
        <w:t>-Que esté relacionado con la temática de los barcos del dragón Boat, a nuestro criterio.</w:t>
      </w:r>
    </w:p>
    <w:p w14:paraId="30A7C036" w14:textId="77777777" w:rsidR="00C63D31" w:rsidRDefault="00C63D31"/>
    <w:p w14:paraId="30A7C037" w14:textId="77777777" w:rsidR="00C63D31" w:rsidRDefault="000172C6">
      <w:pPr>
        <w:rPr>
          <w:b/>
          <w:bCs/>
        </w:rPr>
      </w:pPr>
      <w:r>
        <w:rPr>
          <w:b/>
          <w:bCs/>
        </w:rPr>
        <w:t>-¿Tiene alguna preferencia por el tipo de cámara que enfoca al barco?</w:t>
      </w:r>
    </w:p>
    <w:p w14:paraId="30A7C038" w14:textId="0BAB708B" w:rsidR="00C63D31" w:rsidRDefault="000172C6">
      <w:r>
        <w:t>-Los carriles han de estar posicionadas verticalmente</w:t>
      </w:r>
      <w:r w:rsidR="00016CE4">
        <w:t xml:space="preserve"> (4 carriles una sola cámara)</w:t>
      </w:r>
      <w:r>
        <w:t xml:space="preserve"> y la visión del juego ha de seguir al barco, no puede estar estática.</w:t>
      </w:r>
    </w:p>
    <w:p w14:paraId="30A7C039" w14:textId="77777777" w:rsidR="00C63D31" w:rsidRDefault="00C63D31"/>
    <w:p w14:paraId="30A7C03A" w14:textId="77777777" w:rsidR="00C63D31" w:rsidRDefault="000172C6">
      <w:pPr>
        <w:rPr>
          <w:b/>
          <w:bCs/>
        </w:rPr>
      </w:pPr>
      <w:r>
        <w:rPr>
          <w:b/>
          <w:bCs/>
        </w:rPr>
        <w:t>-¿Algún estilo gráfico en específico?</w:t>
      </w:r>
    </w:p>
    <w:p w14:paraId="30A7C03B" w14:textId="7D6EA258" w:rsidR="00C63D31" w:rsidRDefault="000172C6">
      <w:r>
        <w:t>-No importa que estilo gráfico uséis, que sea 2d y vista cenital, que se vea desde arriba</w:t>
      </w:r>
      <w:r w:rsidR="00417928">
        <w:t>.</w:t>
      </w:r>
    </w:p>
    <w:p w14:paraId="30A7C03C" w14:textId="77777777" w:rsidR="00C63D31" w:rsidRDefault="00C63D31"/>
    <w:p w14:paraId="30A7C03D" w14:textId="77777777" w:rsidR="00C63D31" w:rsidRDefault="000172C6">
      <w:pPr>
        <w:rPr>
          <w:b/>
          <w:bCs/>
        </w:rPr>
      </w:pPr>
      <w:r>
        <w:rPr>
          <w:b/>
          <w:bCs/>
        </w:rPr>
        <w:t>-¿Puede darnos más detalles sobre las fases de la competición y condiciones para que cada equipo realice el número de carreras mínimas?</w:t>
      </w:r>
    </w:p>
    <w:p w14:paraId="30A7C03E" w14:textId="77777777" w:rsidR="00C63D31" w:rsidRDefault="000172C6">
      <w:r>
        <w:t>-Si el jugador humano llega dentro de las primeras 2 barcas, se clasifica para la siguiente, así hasta la final. Las barcas que queden últimas en la carrera serán sustituidas por otras.</w:t>
      </w:r>
    </w:p>
    <w:p w14:paraId="30A7C03F" w14:textId="77777777" w:rsidR="00C63D31" w:rsidRDefault="00C63D31"/>
    <w:p w14:paraId="30A7C040" w14:textId="7DD97C06" w:rsidR="00C63D31" w:rsidRDefault="000172C6">
      <w:pPr>
        <w:rPr>
          <w:b/>
          <w:bCs/>
        </w:rPr>
      </w:pPr>
      <w:r>
        <w:rPr>
          <w:b/>
          <w:bCs/>
        </w:rPr>
        <w:t>-¿</w:t>
      </w:r>
      <w:r w:rsidR="00417928">
        <w:rPr>
          <w:b/>
          <w:bCs/>
        </w:rPr>
        <w:t>L</w:t>
      </w:r>
      <w:r>
        <w:rPr>
          <w:b/>
          <w:bCs/>
        </w:rPr>
        <w:t>os objetos tienen que moverse obligatoriamente?</w:t>
      </w:r>
    </w:p>
    <w:p w14:paraId="30A7C041" w14:textId="77777777" w:rsidR="00C63D31" w:rsidRDefault="000172C6">
      <w:r>
        <w:t>-Puede haber obstáculos inmóviles, como una piedra que sobresale del río, pero también debe haber obstáculos móviles, como un pato que se mueve en horizontal en el carril o una rama que baja en vertical por el río arrastrada por la corriente.</w:t>
      </w:r>
    </w:p>
    <w:p w14:paraId="30A7C042" w14:textId="77777777" w:rsidR="00C63D31" w:rsidRDefault="00C63D31"/>
    <w:p w14:paraId="30A7C043" w14:textId="77777777" w:rsidR="00C63D31" w:rsidRDefault="000172C6">
      <w:pPr>
        <w:rPr>
          <w:b/>
          <w:bCs/>
        </w:rPr>
      </w:pPr>
      <w:r>
        <w:rPr>
          <w:b/>
          <w:bCs/>
        </w:rPr>
        <w:t>-¿Usamos alguna paleta de colores en específico?</w:t>
      </w:r>
    </w:p>
    <w:p w14:paraId="30A7C044" w14:textId="77777777" w:rsidR="00C63D31" w:rsidRDefault="000172C6">
      <w:r>
        <w:t>- Colores más vivos, que se puedan distinguir las figuras.</w:t>
      </w:r>
    </w:p>
    <w:p w14:paraId="30A7C045" w14:textId="77777777" w:rsidR="00C63D31" w:rsidRDefault="00C63D31"/>
    <w:p w14:paraId="30A7C046" w14:textId="77777777" w:rsidR="00C63D31" w:rsidRDefault="000172C6">
      <w:pPr>
        <w:rPr>
          <w:b/>
          <w:bCs/>
        </w:rPr>
      </w:pPr>
      <w:r>
        <w:rPr>
          <w:b/>
          <w:bCs/>
        </w:rPr>
        <w:t>-¿Algún tipo de ambientación en concreto?</w:t>
      </w:r>
    </w:p>
    <w:p w14:paraId="30A7C047" w14:textId="77777777" w:rsidR="00C63D31" w:rsidRDefault="000172C6">
      <w:r>
        <w:t>-Ambientaciones distintas no es prioritario, pero se puede hacer.</w:t>
      </w:r>
    </w:p>
    <w:p w14:paraId="30A7C048" w14:textId="77777777" w:rsidR="00C63D31" w:rsidRDefault="00C63D31">
      <w:pPr>
        <w:rPr>
          <w:b/>
          <w:bCs/>
        </w:rPr>
      </w:pPr>
    </w:p>
    <w:p w14:paraId="30A7C049" w14:textId="77777777" w:rsidR="00C63D31" w:rsidRDefault="000172C6">
      <w:pPr>
        <w:rPr>
          <w:b/>
          <w:bCs/>
        </w:rPr>
      </w:pPr>
      <w:r>
        <w:rPr>
          <w:b/>
          <w:bCs/>
        </w:rPr>
        <w:t>-¿Hay algún requisito adicional que quieras agregar?</w:t>
      </w:r>
    </w:p>
    <w:p w14:paraId="30A7C04A" w14:textId="77777777" w:rsidR="00C63D31" w:rsidRDefault="000172C6">
      <w:r>
        <w:t>-Que el juego sea fluido, 30 fps mínimo.</w:t>
      </w:r>
    </w:p>
    <w:p w14:paraId="30A7C04B" w14:textId="77777777" w:rsidR="00C63D31" w:rsidRDefault="00C63D31"/>
    <w:p w14:paraId="30A7C04C" w14:textId="7B0ABB47" w:rsidR="00C63D31" w:rsidRDefault="000172C6">
      <w:r>
        <w:t>-</w:t>
      </w:r>
      <w:r w:rsidR="00417928">
        <w:t>¿T</w:t>
      </w:r>
      <w:r>
        <w:rPr>
          <w:b/>
          <w:bCs/>
        </w:rPr>
        <w:t>ienda de barcos?</w:t>
      </w:r>
    </w:p>
    <w:p w14:paraId="30A7C04D" w14:textId="77777777" w:rsidR="00C63D31" w:rsidRDefault="000172C6">
      <w:r>
        <w:t>-No hay una tienda en la comprar mejoras, pero que al principio, se pueda elegir barco entre varios, con distintas características, que estén bien niveladas y equilibradas.</w:t>
      </w:r>
    </w:p>
    <w:p w14:paraId="30A7C04E" w14:textId="77777777" w:rsidR="00C63D31" w:rsidRDefault="000172C6">
      <w:r>
        <w:t>Los PowerUps se pueden alcanzar en la carrera, por ejemplo.</w:t>
      </w:r>
    </w:p>
    <w:p w14:paraId="30A7C04F" w14:textId="77777777" w:rsidR="00C63D31" w:rsidRDefault="00C63D31"/>
    <w:p w14:paraId="30A7C050" w14:textId="77777777" w:rsidR="00C63D31" w:rsidRDefault="000172C6">
      <w:pPr>
        <w:rPr>
          <w:b/>
          <w:bCs/>
        </w:rPr>
      </w:pPr>
      <w:r>
        <w:rPr>
          <w:b/>
          <w:bCs/>
        </w:rPr>
        <w:t>-¿Tres modos de velocidad, normal, turbo y lento?</w:t>
      </w:r>
    </w:p>
    <w:p w14:paraId="30A7C051" w14:textId="77777777" w:rsidR="00C63D31" w:rsidRDefault="000172C6">
      <w:r>
        <w:t>- No, algo más simple, solo girar un lado y otro, que se pueda acelerar o frenar, giros no frenan.</w:t>
      </w:r>
    </w:p>
    <w:p w14:paraId="30A7C052" w14:textId="662F49C2" w:rsidR="00C63D31" w:rsidRDefault="000172C6">
      <w:r>
        <w:t xml:space="preserve">El barco no se mueve por sí solo, habrá que presionar una tecla para que </w:t>
      </w:r>
      <w:r w:rsidR="00417928">
        <w:t>se mueva</w:t>
      </w:r>
      <w:r>
        <w:t>.</w:t>
      </w:r>
    </w:p>
    <w:p w14:paraId="30A7C053" w14:textId="77777777" w:rsidR="00C63D31" w:rsidRDefault="00C63D31"/>
    <w:p w14:paraId="30A7C054" w14:textId="77777777" w:rsidR="00C63D31" w:rsidRDefault="000172C6">
      <w:pPr>
        <w:rPr>
          <w:b/>
          <w:bCs/>
        </w:rPr>
      </w:pPr>
      <w:r>
        <w:rPr>
          <w:b/>
          <w:bCs/>
        </w:rPr>
        <w:t>-¿Penalización por chocar?</w:t>
      </w:r>
    </w:p>
    <w:p w14:paraId="30A7C055" w14:textId="67E2E088" w:rsidR="00C63D31" w:rsidRDefault="000172C6">
      <w:r>
        <w:t>-</w:t>
      </w:r>
      <w:r w:rsidR="00417928" w:rsidRPr="00417928">
        <w:t xml:space="preserve"> </w:t>
      </w:r>
      <w:r w:rsidR="00417928">
        <w:t>Un barco puede invadir otro carril. Puede chocar con otro barco y ambos pierde</w:t>
      </w:r>
      <w:r w:rsidR="00417928">
        <w:t>n</w:t>
      </w:r>
      <w:r>
        <w:t xml:space="preserve"> energía y velocidad, energía solo pierde si se choca, además los barcos tendrán diferentes resistencias y al chocarse el barco con menos resistencia perderá más energía que el otro.</w:t>
      </w:r>
    </w:p>
    <w:p w14:paraId="30A7C056" w14:textId="77777777" w:rsidR="00C63D31" w:rsidRDefault="00C63D31"/>
    <w:p w14:paraId="30A7C057" w14:textId="2D4BD37E" w:rsidR="00C63D31" w:rsidRDefault="000172C6">
      <w:pPr>
        <w:rPr>
          <w:b/>
          <w:bCs/>
        </w:rPr>
      </w:pPr>
      <w:r>
        <w:rPr>
          <w:b/>
          <w:bCs/>
        </w:rPr>
        <w:t>-¿</w:t>
      </w:r>
      <w:r w:rsidR="00417928">
        <w:rPr>
          <w:b/>
          <w:bCs/>
        </w:rPr>
        <w:t>Hay r</w:t>
      </w:r>
      <w:r>
        <w:rPr>
          <w:b/>
          <w:bCs/>
        </w:rPr>
        <w:t>ecompensa por ganar?</w:t>
      </w:r>
    </w:p>
    <w:p w14:paraId="30A7C058" w14:textId="77777777" w:rsidR="00C63D31" w:rsidRDefault="000172C6">
      <w:r>
        <w:t>-Al acabar la carrera se deberá enseñar un podio con los barcos ganadores.</w:t>
      </w:r>
    </w:p>
    <w:p w14:paraId="30A7C059" w14:textId="77777777" w:rsidR="00C63D31" w:rsidRDefault="00C63D31"/>
    <w:p w14:paraId="30A7C05A" w14:textId="77777777" w:rsidR="00C63D31" w:rsidRDefault="000172C6">
      <w:pPr>
        <w:rPr>
          <w:b/>
          <w:bCs/>
        </w:rPr>
      </w:pPr>
      <w:r>
        <w:rPr>
          <w:b/>
          <w:bCs/>
        </w:rPr>
        <w:t>-¿Dividir los barcos por selecciones de países?</w:t>
      </w:r>
    </w:p>
    <w:p w14:paraId="30A7C05B" w14:textId="77777777" w:rsidR="00C63D31" w:rsidRDefault="000172C6">
      <w:r>
        <w:t>-Puede ser selecciones o por equipos, da igual.</w:t>
      </w:r>
    </w:p>
    <w:p w14:paraId="30A7C05C" w14:textId="77777777" w:rsidR="00C63D31" w:rsidRDefault="00C63D31"/>
    <w:p w14:paraId="30A7C05D" w14:textId="77777777" w:rsidR="00C63D31" w:rsidRPr="00417928" w:rsidRDefault="000172C6">
      <w:pPr>
        <w:rPr>
          <w:b/>
          <w:bCs/>
        </w:rPr>
      </w:pPr>
      <w:r w:rsidRPr="00417928">
        <w:rPr>
          <w:b/>
          <w:bCs/>
        </w:rPr>
        <w:t>-¿Fases progresivas, a que se refiere con que aumente la dificultad?</w:t>
      </w:r>
    </w:p>
    <w:p w14:paraId="30A7C05E" w14:textId="77777777" w:rsidR="00C63D31" w:rsidRDefault="000172C6">
      <w:r>
        <w:t>-Los otros barcos (CPU) esquivarán mejor a medida que avancen las fases, el aumento en dificultad no se traduce en más obstáculos en los carriles, sino en una mayor competitividad de las barcas de la CPU.</w:t>
      </w:r>
    </w:p>
    <w:p w14:paraId="30A7C05F" w14:textId="77777777" w:rsidR="00C63D31" w:rsidRDefault="00C63D31"/>
    <w:p w14:paraId="30A7C060" w14:textId="77777777" w:rsidR="00C63D31" w:rsidRDefault="000172C6">
      <w:pPr>
        <w:rPr>
          <w:b/>
          <w:bCs/>
        </w:rPr>
      </w:pPr>
      <w:r>
        <w:rPr>
          <w:b/>
          <w:bCs/>
        </w:rPr>
        <w:t>-Inteligencia CPU</w:t>
      </w:r>
    </w:p>
    <w:p w14:paraId="30A7C061" w14:textId="77777777" w:rsidR="00C63D31" w:rsidRDefault="000172C6">
      <w:r>
        <w:t>-si el jugador humano juega bien, siempre llegará, cierto grado de variabilidad de inteligencia de los barcos rivales.</w:t>
      </w:r>
    </w:p>
    <w:p w14:paraId="30A7C062" w14:textId="77777777" w:rsidR="00C63D31" w:rsidRDefault="00C63D31"/>
    <w:p w14:paraId="30A7C063" w14:textId="77777777" w:rsidR="00C63D31" w:rsidRDefault="00C63D31"/>
    <w:p w14:paraId="30A7C064" w14:textId="77777777" w:rsidR="00C63D31" w:rsidRDefault="000172C6">
      <w:pPr>
        <w:rPr>
          <w:b/>
          <w:bCs/>
        </w:rPr>
      </w:pPr>
      <w:r>
        <w:rPr>
          <w:b/>
          <w:bCs/>
        </w:rPr>
        <w:t>-¿Agilidad de un barco?</w:t>
      </w:r>
    </w:p>
    <w:p w14:paraId="30A7C065" w14:textId="77777777" w:rsidR="00C63D31" w:rsidRDefault="000172C6">
      <w:r>
        <w:t>-Velocidad a la que es capaz de girar.</w:t>
      </w:r>
    </w:p>
    <w:p w14:paraId="30A7C066" w14:textId="77777777" w:rsidR="00C63D31" w:rsidRDefault="00C63D31"/>
    <w:p w14:paraId="30A7C067" w14:textId="77777777" w:rsidR="00C63D31" w:rsidRDefault="000172C6">
      <w:pPr>
        <w:rPr>
          <w:b/>
          <w:bCs/>
        </w:rPr>
      </w:pPr>
      <w:r>
        <w:rPr>
          <w:b/>
          <w:bCs/>
        </w:rPr>
        <w:t>-¿Resistencia de un barco?</w:t>
      </w:r>
    </w:p>
    <w:p w14:paraId="30A7C068" w14:textId="77777777" w:rsidR="00C63D31" w:rsidRDefault="000172C6">
      <w:r>
        <w:t>-La diferencia entre un barco más y menos resistente es que el barco con más resistencia pierde menos energía.</w:t>
      </w:r>
    </w:p>
    <w:p w14:paraId="30A7C069" w14:textId="77777777" w:rsidR="00C63D31" w:rsidRDefault="00C63D31">
      <w:pPr>
        <w:rPr>
          <w:b/>
          <w:bCs/>
        </w:rPr>
      </w:pPr>
    </w:p>
    <w:p w14:paraId="30A7C06A" w14:textId="77777777" w:rsidR="00C63D31" w:rsidRDefault="000172C6">
      <w:pPr>
        <w:rPr>
          <w:b/>
          <w:bCs/>
        </w:rPr>
      </w:pPr>
      <w:r>
        <w:rPr>
          <w:b/>
          <w:bCs/>
        </w:rPr>
        <w:t>-¿Estadísticas de 0 a 5?(media 3)</w:t>
      </w:r>
    </w:p>
    <w:p w14:paraId="30A7C06B" w14:textId="77777777" w:rsidR="00C63D31" w:rsidRDefault="000172C6">
      <w:r>
        <w:t>-Así ya está bien.</w:t>
      </w:r>
    </w:p>
    <w:p w14:paraId="30A7C06C" w14:textId="77777777" w:rsidR="00C63D31" w:rsidRDefault="00C63D31"/>
    <w:sectPr w:rsidR="00C63D31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0D32E" w14:textId="77777777" w:rsidR="000B557E" w:rsidRDefault="000B557E">
      <w:pPr>
        <w:spacing w:after="0" w:line="240" w:lineRule="auto"/>
      </w:pPr>
      <w:r>
        <w:separator/>
      </w:r>
    </w:p>
  </w:endnote>
  <w:endnote w:type="continuationSeparator" w:id="0">
    <w:p w14:paraId="735FEF6B" w14:textId="77777777" w:rsidR="000B557E" w:rsidRDefault="000B5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730C6" w14:textId="77777777" w:rsidR="000B557E" w:rsidRDefault="000B557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7D513BA" w14:textId="77777777" w:rsidR="000B557E" w:rsidRDefault="000B55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D31"/>
    <w:rsid w:val="00016CE4"/>
    <w:rsid w:val="000172C6"/>
    <w:rsid w:val="000B557E"/>
    <w:rsid w:val="000E382E"/>
    <w:rsid w:val="00417928"/>
    <w:rsid w:val="00C6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7C026"/>
  <w15:docId w15:val="{62D26F33-CF97-4376-8764-559FDE1D1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kern w:val="3"/>
        <w:sz w:val="22"/>
        <w:szCs w:val="22"/>
        <w:lang w:val="es-ES" w:eastAsia="en-US" w:bidi="ar-SA"/>
      </w:rPr>
    </w:rPrDefault>
    <w:pPrDefault>
      <w:pPr>
        <w:autoSpaceDN w:val="0"/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DefaultParagraphFont"/>
  </w:style>
  <w:style w:type="paragraph" w:styleId="Footer">
    <w:name w:val="foot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DefaultParagraphFont"/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482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Jesus Diaz Plaza</dc:creator>
  <dc:description/>
  <cp:lastModifiedBy>Angel Tobaruela Banos</cp:lastModifiedBy>
  <cp:revision>6</cp:revision>
  <dcterms:created xsi:type="dcterms:W3CDTF">2023-03-02T20:31:00Z</dcterms:created>
  <dcterms:modified xsi:type="dcterms:W3CDTF">2023-03-07T18:03:00Z</dcterms:modified>
</cp:coreProperties>
</file>